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11BC" w14:textId="266F38BE" w:rsidR="00702C46" w:rsidRDefault="00702C46" w:rsidP="00326F02">
      <w:pPr>
        <w:pStyle w:val="Overskrift1"/>
      </w:pPr>
      <w:bookmarkStart w:id="0" w:name="_Toc127795953"/>
      <w:r>
        <w:t>Indledning</w:t>
      </w:r>
      <w:bookmarkEnd w:id="0"/>
    </w:p>
    <w:p w14:paraId="7CA7527B" w14:textId="72CC5722" w:rsidR="00BF1D0B" w:rsidRDefault="002D72A1" w:rsidP="00BF1D0B">
      <w:r>
        <w:t>Programmering i tekstbaserede</w:t>
      </w:r>
      <w:r w:rsidR="00267D34">
        <w:t xml:space="preserve"> programmeringssprog kan være udfordrende </w:t>
      </w:r>
      <w:r w:rsidR="007B1745">
        <w:t>at sætte sig ind i</w:t>
      </w:r>
      <w:r w:rsidR="006D18EA">
        <w:t xml:space="preserve">. </w:t>
      </w:r>
      <w:r w:rsidR="00FC7F51">
        <w:t>De grundlæggende færdigheder</w:t>
      </w:r>
      <w:r w:rsidR="006D18EA">
        <w:t xml:space="preserve"> er de vigtigste </w:t>
      </w:r>
      <w:r w:rsidR="00855D85">
        <w:t xml:space="preserve">at have greb om for at kunne videreudvikle </w:t>
      </w:r>
      <w:r w:rsidR="00F25FCF">
        <w:t>sine program</w:t>
      </w:r>
      <w:r w:rsidR="007A6D8D">
        <w:t>m</w:t>
      </w:r>
      <w:r w:rsidR="00864FBD">
        <w:t>erings</w:t>
      </w:r>
      <w:r w:rsidR="00FC7F51">
        <w:t>evner</w:t>
      </w:r>
      <w:r w:rsidR="007A6D8D">
        <w:t>, da det er d</w:t>
      </w:r>
      <w:r w:rsidR="002516E4">
        <w:t>isse som ligger til grund for</w:t>
      </w:r>
      <w:r w:rsidR="00BF1D0B">
        <w:t xml:space="preserve"> </w:t>
      </w:r>
      <w:r w:rsidR="0047293A">
        <w:t>den videre læring.</w:t>
      </w:r>
    </w:p>
    <w:p w14:paraId="1C878993" w14:textId="26C3C7B5" w:rsidR="007A6D8D" w:rsidRDefault="00781B88" w:rsidP="009A3CB6">
      <w:r>
        <w:t xml:space="preserve">I </w:t>
      </w:r>
      <w:r w:rsidR="00192B0C">
        <w:t xml:space="preserve">min </w:t>
      </w:r>
      <w:r w:rsidR="008F01D4">
        <w:t xml:space="preserve">HTX-programmeringsklasse </w:t>
      </w:r>
      <w:r w:rsidR="00412FDF">
        <w:t>observerede jeg</w:t>
      </w:r>
      <w:r w:rsidR="00BA558D">
        <w:t>,</w:t>
      </w:r>
      <w:r w:rsidR="00412FDF">
        <w:t xml:space="preserve"> i starten af programmeringsforløbet</w:t>
      </w:r>
      <w:r w:rsidR="001168EB">
        <w:t>,</w:t>
      </w:r>
      <w:r w:rsidR="00412FDF">
        <w:t xml:space="preserve"> at elever </w:t>
      </w:r>
      <w:r w:rsidR="00856F0E">
        <w:t xml:space="preserve">uden eksisterende </w:t>
      </w:r>
      <w:r w:rsidR="006E5DA9">
        <w:t xml:space="preserve">erfaring med </w:t>
      </w:r>
      <w:r w:rsidR="007339D8">
        <w:t>programmering havde udfordringer</w:t>
      </w:r>
      <w:r w:rsidR="0047293A">
        <w:t>.</w:t>
      </w:r>
      <w:r w:rsidR="007339D8">
        <w:t xml:space="preserve"> </w:t>
      </w:r>
      <w:r w:rsidR="00362445">
        <w:t xml:space="preserve">Problemerne lå ved </w:t>
      </w:r>
      <w:r w:rsidR="001168EB">
        <w:t xml:space="preserve">overblikket over </w:t>
      </w:r>
      <w:r w:rsidR="00F326BC">
        <w:t>de enkelte kommandoer</w:t>
      </w:r>
      <w:r w:rsidR="001168EB">
        <w:t xml:space="preserve">s </w:t>
      </w:r>
      <w:r w:rsidR="00F326BC">
        <w:t>funktion</w:t>
      </w:r>
      <w:r w:rsidR="00A14C42">
        <w:t>,</w:t>
      </w:r>
      <w:r w:rsidR="00680D66">
        <w:t xml:space="preserve"> </w:t>
      </w:r>
      <w:r w:rsidR="00A14C42">
        <w:t xml:space="preserve">samt </w:t>
      </w:r>
      <w:r w:rsidR="00D86C94">
        <w:t>håndter</w:t>
      </w:r>
      <w:r w:rsidR="00A14C42">
        <w:t>ing af</w:t>
      </w:r>
      <w:r w:rsidR="00D86C94">
        <w:t xml:space="preserve"> variabler og</w:t>
      </w:r>
      <w:r w:rsidR="00A14C42">
        <w:t xml:space="preserve"> </w:t>
      </w:r>
      <w:r w:rsidR="00D86C94">
        <w:t>overblik</w:t>
      </w:r>
      <w:r w:rsidR="00A14C42">
        <w:t xml:space="preserve"> over</w:t>
      </w:r>
      <w:r w:rsidR="00BA558D">
        <w:t xml:space="preserve"> programmets</w:t>
      </w:r>
      <w:r w:rsidR="00A14C42">
        <w:t xml:space="preserve"> struktur</w:t>
      </w:r>
      <w:r w:rsidR="00BA558D">
        <w:t>.</w:t>
      </w:r>
    </w:p>
    <w:p w14:paraId="33C67EA8" w14:textId="26AB09F4" w:rsidR="00231B90" w:rsidRDefault="00231B90" w:rsidP="009A3CB6">
      <w:r>
        <w:t xml:space="preserve">Dette problem kunne løses ved </w:t>
      </w:r>
      <w:r w:rsidR="00196A51">
        <w:t xml:space="preserve">at fremstille et visuelt </w:t>
      </w:r>
      <w:r w:rsidR="00024234">
        <w:t>programmeringssprog</w:t>
      </w:r>
      <w:r w:rsidR="00BB5669">
        <w:t xml:space="preserve"> </w:t>
      </w:r>
      <w:r w:rsidR="006123F1">
        <w:t>som indeholder basale programmeringsfeatures</w:t>
      </w:r>
      <w:r w:rsidR="00C80B5E">
        <w:t>. Hvis elever kan starte med at</w:t>
      </w:r>
      <w:r w:rsidR="002D2A13">
        <w:t xml:space="preserve"> </w:t>
      </w:r>
      <w:r w:rsidR="00372E78">
        <w:t xml:space="preserve">lære basis og derigennem få forståelse for </w:t>
      </w:r>
      <w:r w:rsidR="004A55A6">
        <w:t xml:space="preserve">hvordan der skal arbejdes med </w:t>
      </w:r>
      <w:r w:rsidR="00D510D9">
        <w:t>programmering</w:t>
      </w:r>
      <w:r w:rsidR="004976CE">
        <w:t xml:space="preserve"> i tekstbaserede sprog</w:t>
      </w:r>
      <w:r w:rsidR="00530053">
        <w:t>, vil det hjælpe dem videre med deres læring.</w:t>
      </w:r>
      <w:r w:rsidR="000B0667">
        <w:t xml:space="preserve"> </w:t>
      </w:r>
    </w:p>
    <w:p w14:paraId="40AA5F7E" w14:textId="0106A721" w:rsidR="00702C46" w:rsidRDefault="009D10FB" w:rsidP="00721A02">
      <w:r>
        <w:t xml:space="preserve">For at løse problemet er en problemformulering </w:t>
      </w:r>
      <w:r w:rsidR="00D204D4">
        <w:t>opstillet:</w:t>
      </w:r>
    </w:p>
    <w:p w14:paraId="2575FEAF" w14:textId="44E04721" w:rsidR="00003A0C" w:rsidRPr="00003A0C" w:rsidRDefault="00326F02" w:rsidP="00F0659C">
      <w:r>
        <w:t xml:space="preserve">Hvordan kan jeg ved hjælp af programmering fremstille et simpelt blokprogrammeringssprog som kan </w:t>
      </w:r>
      <w:r w:rsidR="00924C7C">
        <w:t xml:space="preserve">hjælpe nye </w:t>
      </w:r>
      <w:r w:rsidR="00540CBF">
        <w:t>elever med at få basal erfaring med programmering</w:t>
      </w:r>
      <w:r w:rsidR="00D76F81">
        <w:t>?</w:t>
      </w:r>
    </w:p>
    <w:sectPr w:rsidR="00003A0C" w:rsidRPr="00003A0C" w:rsidSect="00003A0C">
      <w:headerReference w:type="default" r:id="rId8"/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BF766" w14:textId="77777777" w:rsidR="007128E0" w:rsidRDefault="007128E0" w:rsidP="00003A0C">
      <w:pPr>
        <w:spacing w:after="0" w:line="240" w:lineRule="auto"/>
      </w:pPr>
      <w:r>
        <w:separator/>
      </w:r>
    </w:p>
  </w:endnote>
  <w:endnote w:type="continuationSeparator" w:id="0">
    <w:p w14:paraId="1613766B" w14:textId="77777777" w:rsidR="007128E0" w:rsidRDefault="007128E0" w:rsidP="0000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756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171AFA" w14:textId="77777777" w:rsidR="004777FB" w:rsidRDefault="004777FB" w:rsidP="004777FB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1432" w14:textId="77777777" w:rsidR="007128E0" w:rsidRDefault="007128E0" w:rsidP="00003A0C">
      <w:pPr>
        <w:spacing w:after="0" w:line="240" w:lineRule="auto"/>
      </w:pPr>
      <w:r>
        <w:separator/>
      </w:r>
    </w:p>
  </w:footnote>
  <w:footnote w:type="continuationSeparator" w:id="0">
    <w:p w14:paraId="6B0EDF1E" w14:textId="77777777" w:rsidR="007128E0" w:rsidRDefault="007128E0" w:rsidP="0000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0" w:type="auto"/>
      <w:tblLook w:val="04A0" w:firstRow="1" w:lastRow="0" w:firstColumn="1" w:lastColumn="0" w:noHBand="0" w:noVBand="1"/>
    </w:tblPr>
    <w:tblGrid>
      <w:gridCol w:w="4248"/>
      <w:gridCol w:w="1984"/>
      <w:gridCol w:w="2829"/>
    </w:tblGrid>
    <w:tr w:rsidR="004777FB" w14:paraId="2C98744E" w14:textId="77777777" w:rsidTr="009E7BE1">
      <w:tc>
        <w:tcPr>
          <w:tcW w:w="6232" w:type="dxa"/>
          <w:gridSpan w:val="2"/>
        </w:tcPr>
        <w:p w14:paraId="29BAD415" w14:textId="686ADC2F" w:rsidR="004777FB" w:rsidRDefault="00D42667">
          <w:pPr>
            <w:pStyle w:val="Sidehoved"/>
            <w:ind w:firstLine="0"/>
          </w:pPr>
          <w:r>
            <w:t>Anton Erlang Christensen</w:t>
          </w:r>
        </w:p>
      </w:tc>
      <w:tc>
        <w:tcPr>
          <w:tcW w:w="2829" w:type="dxa"/>
        </w:tcPr>
        <w:p w14:paraId="7F66FA2C" w14:textId="6C6BB1F5" w:rsidR="004777FB" w:rsidRDefault="00D42667" w:rsidP="004777FB">
          <w:pPr>
            <w:pStyle w:val="Sidehoved"/>
            <w:ind w:firstLine="0"/>
          </w:pPr>
          <w:r>
            <w:t>2</w:t>
          </w:r>
          <w:r w:rsidR="004777FB">
            <w:t>.x HTX-Aabenraa</w:t>
          </w:r>
        </w:p>
      </w:tc>
    </w:tr>
    <w:tr w:rsidR="004777FB" w14:paraId="3EEC42D9" w14:textId="77777777" w:rsidTr="009E7BE1">
      <w:tc>
        <w:tcPr>
          <w:tcW w:w="4248" w:type="dxa"/>
        </w:tcPr>
        <w:p w14:paraId="6FB293CC" w14:textId="0D242C11" w:rsidR="004777FB" w:rsidRDefault="009E7BE1">
          <w:pPr>
            <w:pStyle w:val="Sidehoved"/>
            <w:ind w:firstLine="0"/>
          </w:pPr>
          <w:r>
            <w:t>Problemformulering</w:t>
          </w:r>
          <w:r w:rsidR="00B8673C">
            <w:t xml:space="preserve"> i programmering C</w:t>
          </w:r>
        </w:p>
      </w:tc>
      <w:tc>
        <w:tcPr>
          <w:tcW w:w="1984" w:type="dxa"/>
        </w:tcPr>
        <w:p w14:paraId="30DCF38B" w14:textId="7F686514" w:rsidR="004777FB" w:rsidRDefault="00B8673C">
          <w:pPr>
            <w:pStyle w:val="Sidehoved"/>
            <w:ind w:firstLine="0"/>
          </w:pPr>
          <w:r>
            <w:t>Christian Bruhn</w:t>
          </w:r>
        </w:p>
      </w:tc>
      <w:tc>
        <w:tcPr>
          <w:tcW w:w="2829" w:type="dxa"/>
        </w:tcPr>
        <w:p w14:paraId="2777EDD8" w14:textId="3EA7B3CA" w:rsidR="004777FB" w:rsidRDefault="009E7BE1">
          <w:pPr>
            <w:pStyle w:val="Sidehoved"/>
            <w:ind w:firstLine="0"/>
          </w:pPr>
          <w:r>
            <w:t>03.03.2023</w:t>
          </w:r>
        </w:p>
      </w:tc>
    </w:tr>
  </w:tbl>
  <w:p w14:paraId="08CD4E56" w14:textId="77777777" w:rsidR="004777FB" w:rsidRDefault="004777FB">
    <w:pPr>
      <w:pStyle w:val="Sidehoved"/>
    </w:pPr>
  </w:p>
  <w:p w14:paraId="4742E201" w14:textId="77777777" w:rsidR="004777FB" w:rsidRDefault="004777F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A5CB9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6D5004"/>
    <w:multiLevelType w:val="hybridMultilevel"/>
    <w:tmpl w:val="3336EE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700D5"/>
    <w:multiLevelType w:val="hybridMultilevel"/>
    <w:tmpl w:val="41C0F2AE"/>
    <w:lvl w:ilvl="0" w:tplc="E8C4262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97412701">
    <w:abstractNumId w:val="1"/>
  </w:num>
  <w:num w:numId="2" w16cid:durableId="1421834089">
    <w:abstractNumId w:val="0"/>
  </w:num>
  <w:num w:numId="3" w16cid:durableId="180634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46"/>
    <w:rsid w:val="00003A0C"/>
    <w:rsid w:val="00024234"/>
    <w:rsid w:val="00024A88"/>
    <w:rsid w:val="00024CF6"/>
    <w:rsid w:val="000549EF"/>
    <w:rsid w:val="00056347"/>
    <w:rsid w:val="0007317F"/>
    <w:rsid w:val="000844DA"/>
    <w:rsid w:val="000B0667"/>
    <w:rsid w:val="000B3B0E"/>
    <w:rsid w:val="000E276F"/>
    <w:rsid w:val="001168EB"/>
    <w:rsid w:val="0014599A"/>
    <w:rsid w:val="001545C3"/>
    <w:rsid w:val="00160CE7"/>
    <w:rsid w:val="00192B0C"/>
    <w:rsid w:val="00196A51"/>
    <w:rsid w:val="001A0D96"/>
    <w:rsid w:val="001A7A73"/>
    <w:rsid w:val="001D7D98"/>
    <w:rsid w:val="00205DDC"/>
    <w:rsid w:val="00231B90"/>
    <w:rsid w:val="00233799"/>
    <w:rsid w:val="002516E4"/>
    <w:rsid w:val="00267D34"/>
    <w:rsid w:val="002B5604"/>
    <w:rsid w:val="002D2A13"/>
    <w:rsid w:val="002D72A1"/>
    <w:rsid w:val="002E08DE"/>
    <w:rsid w:val="002F044B"/>
    <w:rsid w:val="00326F02"/>
    <w:rsid w:val="00341F71"/>
    <w:rsid w:val="00342C3D"/>
    <w:rsid w:val="003471B8"/>
    <w:rsid w:val="00351DFD"/>
    <w:rsid w:val="00360239"/>
    <w:rsid w:val="00362445"/>
    <w:rsid w:val="00372E78"/>
    <w:rsid w:val="00386949"/>
    <w:rsid w:val="003A69B4"/>
    <w:rsid w:val="003B3BA9"/>
    <w:rsid w:val="003C092D"/>
    <w:rsid w:val="004016FE"/>
    <w:rsid w:val="00412FDF"/>
    <w:rsid w:val="0041332A"/>
    <w:rsid w:val="00433331"/>
    <w:rsid w:val="00441518"/>
    <w:rsid w:val="00464761"/>
    <w:rsid w:val="0047293A"/>
    <w:rsid w:val="004777FB"/>
    <w:rsid w:val="004819DA"/>
    <w:rsid w:val="00484D87"/>
    <w:rsid w:val="004976CE"/>
    <w:rsid w:val="004A55A6"/>
    <w:rsid w:val="004C32A3"/>
    <w:rsid w:val="004F5FD6"/>
    <w:rsid w:val="00521492"/>
    <w:rsid w:val="00530053"/>
    <w:rsid w:val="00540CBF"/>
    <w:rsid w:val="00560E1F"/>
    <w:rsid w:val="005854B9"/>
    <w:rsid w:val="005A022D"/>
    <w:rsid w:val="005B67A4"/>
    <w:rsid w:val="005C2EE6"/>
    <w:rsid w:val="005F6CC5"/>
    <w:rsid w:val="006123F1"/>
    <w:rsid w:val="0063633F"/>
    <w:rsid w:val="00655DE2"/>
    <w:rsid w:val="0067092F"/>
    <w:rsid w:val="00680D66"/>
    <w:rsid w:val="006D18EA"/>
    <w:rsid w:val="006D2463"/>
    <w:rsid w:val="006E5DA9"/>
    <w:rsid w:val="00702C46"/>
    <w:rsid w:val="007128E0"/>
    <w:rsid w:val="00720F89"/>
    <w:rsid w:val="00721A02"/>
    <w:rsid w:val="00722486"/>
    <w:rsid w:val="007339D8"/>
    <w:rsid w:val="0074437C"/>
    <w:rsid w:val="007460D4"/>
    <w:rsid w:val="00772649"/>
    <w:rsid w:val="00781B88"/>
    <w:rsid w:val="00784ABB"/>
    <w:rsid w:val="007A6D8D"/>
    <w:rsid w:val="007B1745"/>
    <w:rsid w:val="007B2C36"/>
    <w:rsid w:val="007C1C9D"/>
    <w:rsid w:val="007C22DE"/>
    <w:rsid w:val="007F34EB"/>
    <w:rsid w:val="00855D85"/>
    <w:rsid w:val="00856F0E"/>
    <w:rsid w:val="00864FBD"/>
    <w:rsid w:val="0088086D"/>
    <w:rsid w:val="00883629"/>
    <w:rsid w:val="008B59CC"/>
    <w:rsid w:val="008F01D4"/>
    <w:rsid w:val="00900C42"/>
    <w:rsid w:val="00924C7C"/>
    <w:rsid w:val="0093678F"/>
    <w:rsid w:val="009424D0"/>
    <w:rsid w:val="009459CF"/>
    <w:rsid w:val="00946C4B"/>
    <w:rsid w:val="00962D1B"/>
    <w:rsid w:val="00965D0C"/>
    <w:rsid w:val="00983D8A"/>
    <w:rsid w:val="00993899"/>
    <w:rsid w:val="009A35C0"/>
    <w:rsid w:val="009A3CB6"/>
    <w:rsid w:val="009D10FB"/>
    <w:rsid w:val="009D5BCA"/>
    <w:rsid w:val="009D65A6"/>
    <w:rsid w:val="009E7BE1"/>
    <w:rsid w:val="00A14C42"/>
    <w:rsid w:val="00A278F9"/>
    <w:rsid w:val="00A44A88"/>
    <w:rsid w:val="00A718C4"/>
    <w:rsid w:val="00A83F9C"/>
    <w:rsid w:val="00AC4DB4"/>
    <w:rsid w:val="00B0066D"/>
    <w:rsid w:val="00B8673C"/>
    <w:rsid w:val="00B931BB"/>
    <w:rsid w:val="00BA558D"/>
    <w:rsid w:val="00BB5669"/>
    <w:rsid w:val="00BD6CBB"/>
    <w:rsid w:val="00BF1D0B"/>
    <w:rsid w:val="00C06A0D"/>
    <w:rsid w:val="00C06B58"/>
    <w:rsid w:val="00C44433"/>
    <w:rsid w:val="00C52818"/>
    <w:rsid w:val="00C55653"/>
    <w:rsid w:val="00C74C29"/>
    <w:rsid w:val="00C80B5E"/>
    <w:rsid w:val="00C879CB"/>
    <w:rsid w:val="00CA7398"/>
    <w:rsid w:val="00CB0ED8"/>
    <w:rsid w:val="00CC5F91"/>
    <w:rsid w:val="00CF50EB"/>
    <w:rsid w:val="00D06D2D"/>
    <w:rsid w:val="00D204D4"/>
    <w:rsid w:val="00D40871"/>
    <w:rsid w:val="00D42667"/>
    <w:rsid w:val="00D510D9"/>
    <w:rsid w:val="00D55682"/>
    <w:rsid w:val="00D76F81"/>
    <w:rsid w:val="00D86C94"/>
    <w:rsid w:val="00DC2D73"/>
    <w:rsid w:val="00DE1D0E"/>
    <w:rsid w:val="00DF66FE"/>
    <w:rsid w:val="00E163CA"/>
    <w:rsid w:val="00E17A60"/>
    <w:rsid w:val="00E92CE7"/>
    <w:rsid w:val="00EA1FFC"/>
    <w:rsid w:val="00EA5AC0"/>
    <w:rsid w:val="00EF2E11"/>
    <w:rsid w:val="00EF317F"/>
    <w:rsid w:val="00EF6454"/>
    <w:rsid w:val="00F04480"/>
    <w:rsid w:val="00F0659C"/>
    <w:rsid w:val="00F108CF"/>
    <w:rsid w:val="00F1215C"/>
    <w:rsid w:val="00F219D5"/>
    <w:rsid w:val="00F25FCF"/>
    <w:rsid w:val="00F326BC"/>
    <w:rsid w:val="00F457E6"/>
    <w:rsid w:val="00F531D2"/>
    <w:rsid w:val="00F87719"/>
    <w:rsid w:val="00F95824"/>
    <w:rsid w:val="00FC7F51"/>
    <w:rsid w:val="00FE3B80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6F4DE"/>
  <w15:chartTrackingRefBased/>
  <w15:docId w15:val="{C19EB3C7-86BF-4813-98A7-3F4AC3F4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0C"/>
    <w:pPr>
      <w:spacing w:line="360" w:lineRule="auto"/>
      <w:ind w:firstLine="567"/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0066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066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0066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459C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6F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6F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6F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6F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6F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A0C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A0C"/>
    <w:rPr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03A0C"/>
    <w:pPr>
      <w:spacing w:line="259" w:lineRule="auto"/>
      <w:jc w:val="left"/>
      <w:outlineLvl w:val="9"/>
    </w:pPr>
    <w:rPr>
      <w:lang w:eastAsia="da-DK"/>
    </w:rPr>
  </w:style>
  <w:style w:type="table" w:styleId="Tabel-Gitter">
    <w:name w:val="Table Grid"/>
    <w:basedOn w:val="Tabel-Normal"/>
    <w:uiPriority w:val="39"/>
    <w:rsid w:val="0047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006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459C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5281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5281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5281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5281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52818"/>
    <w:rPr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784AB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84ABB"/>
    <w:rPr>
      <w:color w:val="605E5C"/>
      <w:shd w:val="clear" w:color="auto" w:fill="E1DFDD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26F0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6F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6F0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6F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6F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2667"/>
    <w:pPr>
      <w:spacing w:after="100"/>
    </w:pPr>
  </w:style>
  <w:style w:type="paragraph" w:styleId="Listeafsnit">
    <w:name w:val="List Paragraph"/>
    <w:basedOn w:val="Normal"/>
    <w:uiPriority w:val="34"/>
    <w:qFormat/>
    <w:rsid w:val="0065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cuments\Custom%20Office%20templates\Formalia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11BBB-DFA7-44A0-92D8-BFC22005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Formalia.dotx</Template>
  <TotalTime>437</TotalTime>
  <Pages>1</Pages>
  <Words>154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 Erlang Christensen</cp:lastModifiedBy>
  <cp:revision>131</cp:revision>
  <dcterms:created xsi:type="dcterms:W3CDTF">2023-01-30T14:21:00Z</dcterms:created>
  <dcterms:modified xsi:type="dcterms:W3CDTF">2023-03-03T21:40:00Z</dcterms:modified>
</cp:coreProperties>
</file>