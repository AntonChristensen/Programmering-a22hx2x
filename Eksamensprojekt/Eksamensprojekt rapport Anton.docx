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D271" w14:textId="77777777" w:rsidR="00003A0C" w:rsidRDefault="00003A0C" w:rsidP="00003A0C">
      <w:pPr>
        <w:ind w:firstLine="0"/>
      </w:pPr>
    </w:p>
    <w:p w14:paraId="0E110269" w14:textId="77777777" w:rsidR="00003A0C" w:rsidRDefault="004777FB">
      <w:pPr>
        <w:spacing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83AD8" wp14:editId="48B63DF2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2371725" cy="3390900"/>
                <wp:effectExtent l="0" t="0" r="28575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A5AF83" w14:textId="77777777" w:rsidR="004777FB" w:rsidRDefault="004777FB" w:rsidP="0074437C">
                            <w:pPr>
                              <w:ind w:firstLine="0"/>
                              <w:jc w:val="center"/>
                            </w:pPr>
                          </w:p>
                          <w:p w14:paraId="634AF088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Titel på opgave</w:t>
                            </w:r>
                          </w:p>
                          <w:p w14:paraId="4CFA773C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Navn(e)</w:t>
                            </w:r>
                          </w:p>
                          <w:p w14:paraId="3FBD0CDE" w14:textId="77777777" w:rsidR="00E92CE7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1.x</w:t>
                            </w:r>
                          </w:p>
                          <w:p w14:paraId="52A372D8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HTX-Aabenraa</w:t>
                            </w:r>
                          </w:p>
                          <w:p w14:paraId="6379AC45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Fag</w:t>
                            </w:r>
                          </w:p>
                          <w:p w14:paraId="4DD2D12C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Lære</w:t>
                            </w:r>
                          </w:p>
                          <w:p w14:paraId="2BAF535C" w14:textId="77777777" w:rsidR="0074437C" w:rsidRDefault="0074437C" w:rsidP="0074437C">
                            <w:pPr>
                              <w:ind w:firstLine="0"/>
                              <w:jc w:val="center"/>
                            </w:pPr>
                            <w:r>
                              <w:t>Afleveringsdato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83AD8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0;margin-top:182.6pt;width:186.75pt;height:267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" fillcolor="white [3201]" strokeweight=".5pt">
                <v:textbox>
                  <w:txbxContent>
                    <w:p w14:paraId="04A5AF83" w14:textId="77777777" w:rsidR="004777FB" w:rsidRDefault="004777FB" w:rsidP="0074437C">
                      <w:pPr>
                        <w:ind w:firstLine="0"/>
                        <w:jc w:val="center"/>
                      </w:pPr>
                    </w:p>
                    <w:p w14:paraId="634AF088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Titel på opgave</w:t>
                      </w:r>
                    </w:p>
                    <w:p w14:paraId="4CFA773C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Navn(e)</w:t>
                      </w:r>
                    </w:p>
                    <w:p w14:paraId="3FBD0CDE" w14:textId="77777777" w:rsidR="00E92CE7" w:rsidRDefault="0074437C" w:rsidP="0074437C">
                      <w:pPr>
                        <w:ind w:firstLine="0"/>
                        <w:jc w:val="center"/>
                      </w:pPr>
                      <w:r>
                        <w:t>1.x</w:t>
                      </w:r>
                    </w:p>
                    <w:p w14:paraId="52A372D8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HTX-Aabenraa</w:t>
                      </w:r>
                    </w:p>
                    <w:p w14:paraId="6379AC45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Fag</w:t>
                      </w:r>
                    </w:p>
                    <w:p w14:paraId="4DD2D12C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Lære</w:t>
                      </w:r>
                    </w:p>
                    <w:p w14:paraId="2BAF535C" w14:textId="77777777" w:rsidR="0074437C" w:rsidRDefault="0074437C" w:rsidP="0074437C">
                      <w:pPr>
                        <w:ind w:firstLine="0"/>
                        <w:jc w:val="center"/>
                      </w:pPr>
                      <w:r>
                        <w:t>Afleveringsdato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A0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89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22F4" w14:textId="77777777" w:rsidR="00003A0C" w:rsidRDefault="00003A0C">
          <w:pPr>
            <w:pStyle w:val="Overskrift"/>
          </w:pPr>
          <w:r>
            <w:t>Indholdsfortegnelse</w:t>
          </w:r>
        </w:p>
        <w:p w14:paraId="43C7B5F2" w14:textId="77777777" w:rsidR="00003A0C" w:rsidRDefault="00000000">
          <w:fldSimple w:instr=" TOC \o &quot;1-3&quot; \h \z \u ">
            <w:r w:rsidR="00003A0C">
              <w:rPr>
                <w:b/>
                <w:bCs/>
                <w:noProof/>
              </w:rPr>
              <w:t>Der blev ikke fundet nogen elementer til indholdsfortegnelsen.</w:t>
            </w:r>
          </w:fldSimple>
        </w:p>
      </w:sdtContent>
    </w:sdt>
    <w:p w14:paraId="5F9BCD71" w14:textId="77777777" w:rsidR="00003A0C" w:rsidRDefault="00003A0C" w:rsidP="00003A0C">
      <w:pPr>
        <w:ind w:firstLine="0"/>
      </w:pPr>
    </w:p>
    <w:p w14:paraId="772561A8" w14:textId="77777777" w:rsidR="00003A0C" w:rsidRDefault="00003A0C" w:rsidP="00003A0C">
      <w:pPr>
        <w:ind w:firstLine="0"/>
      </w:pPr>
    </w:p>
    <w:p w14:paraId="702062AA" w14:textId="77777777" w:rsidR="00003A0C" w:rsidRDefault="00003A0C" w:rsidP="00003A0C">
      <w:pPr>
        <w:ind w:firstLine="0"/>
        <w:sectPr w:rsidR="00003A0C" w:rsidSect="00003A0C">
          <w:headerReference w:type="default" r:id="rId8"/>
          <w:pgSz w:w="11906" w:h="16838"/>
          <w:pgMar w:top="1134" w:right="1134" w:bottom="1134" w:left="1701" w:header="708" w:footer="708" w:gutter="0"/>
          <w:cols w:space="708"/>
          <w:docGrid w:linePitch="360"/>
        </w:sectPr>
      </w:pPr>
    </w:p>
    <w:p w14:paraId="3925773B" w14:textId="77777777" w:rsidR="00702C46" w:rsidRDefault="00702C46" w:rsidP="00702C46">
      <w:r>
        <w:lastRenderedPageBreak/>
        <w:t>Simulering i kuppel</w:t>
      </w:r>
    </w:p>
    <w:p w14:paraId="6D5BF4AA" w14:textId="77777777" w:rsidR="00702C46" w:rsidRDefault="00702C46" w:rsidP="00702C46">
      <w:r>
        <w:t>Vindmøller sammenligning land og vand</w:t>
      </w:r>
    </w:p>
    <w:p w14:paraId="7BC5FC9D" w14:textId="75229B9E" w:rsidR="00702C46" w:rsidRDefault="00702C46" w:rsidP="00702C46">
      <w:r>
        <w:t xml:space="preserve">Uddata til </w:t>
      </w:r>
      <w:proofErr w:type="spellStart"/>
      <w:r>
        <w:t>lektio</w:t>
      </w:r>
      <w:proofErr w:type="spellEnd"/>
    </w:p>
    <w:p w14:paraId="1ED9796A" w14:textId="56FA4E7D" w:rsidR="00F457E6" w:rsidRDefault="005854B9" w:rsidP="00702C46">
      <w:proofErr w:type="spellStart"/>
      <w:r>
        <w:t>Doom</w:t>
      </w:r>
      <w:proofErr w:type="spellEnd"/>
    </w:p>
    <w:p w14:paraId="5BA1FA9C" w14:textId="1CC955DA" w:rsidR="005854B9" w:rsidRDefault="00883629" w:rsidP="00702C46">
      <w:r>
        <w:t xml:space="preserve">2 player </w:t>
      </w:r>
      <w:proofErr w:type="spellStart"/>
      <w:r>
        <w:t>snake</w:t>
      </w:r>
      <w:proofErr w:type="spellEnd"/>
      <w:r w:rsidR="00024CF6">
        <w:t xml:space="preserve"> eller andet spil</w:t>
      </w:r>
    </w:p>
    <w:p w14:paraId="7F865208" w14:textId="16B87273" w:rsidR="00883629" w:rsidRDefault="00883629" w:rsidP="00883629">
      <w:r>
        <w:t>Telefon til pc</w:t>
      </w:r>
    </w:p>
    <w:p w14:paraId="3D0B66D1" w14:textId="18B9BB7C" w:rsidR="00883629" w:rsidRDefault="00EA1FFC" w:rsidP="00883629">
      <w:r>
        <w:t xml:space="preserve">Havvindmølle </w:t>
      </w:r>
      <w:proofErr w:type="spellStart"/>
      <w:r>
        <w:t>vs</w:t>
      </w:r>
      <w:proofErr w:type="spellEnd"/>
      <w:r>
        <w:t xml:space="preserve"> landvindmølle, hvor meget energi</w:t>
      </w:r>
    </w:p>
    <w:p w14:paraId="1A0CE1A1" w14:textId="36CF9B23" w:rsidR="00D55682" w:rsidRDefault="00D55682" w:rsidP="00D55682">
      <w:r>
        <w:t xml:space="preserve">Fra telefon til </w:t>
      </w:r>
      <w:r w:rsidR="004F5FD6">
        <w:t xml:space="preserve">pc, styring af virtuelt </w:t>
      </w:r>
      <w:r w:rsidR="00A83F9C">
        <w:t>hus på pc</w:t>
      </w:r>
    </w:p>
    <w:p w14:paraId="42AAA17E" w14:textId="37CEA5F4" w:rsidR="00F457E6" w:rsidRDefault="001545C3" w:rsidP="00702C46">
      <w:pPr>
        <w:rPr>
          <w:highlight w:val="yellow"/>
        </w:rPr>
      </w:pPr>
      <w:commentRangeStart w:id="0"/>
      <w:r w:rsidRPr="00C52818">
        <w:rPr>
          <w:highlight w:val="yellow"/>
        </w:rPr>
        <w:t>Fjernstyre virtuel robot på anden pc i 3D</w:t>
      </w:r>
    </w:p>
    <w:p w14:paraId="0DC155DD" w14:textId="3075D0D0" w:rsidR="00784ABB" w:rsidRPr="00C52818" w:rsidRDefault="00784ABB" w:rsidP="00702C46">
      <w:pPr>
        <w:rPr>
          <w:highlight w:val="yellow"/>
        </w:rPr>
      </w:pPr>
      <w:hyperlink r:id="rId9" w:history="1">
        <w:r w:rsidRPr="00DB18EF">
          <w:rPr>
            <w:rStyle w:val="Hyperlink"/>
          </w:rPr>
          <w:t>https://academy.universal-robots.com/?_gl=1*mti1v8*_up*MQ..*_ga*MTI2MzMxODY5Ni4xNjc2ODgyNTM1*_ga_06S0D4527Z*MTY3Njg4MjUzNS4xLjAuMTY3Njg4MjUzNS4wLjAuMA..*_ga_36D6L7K5Q0*MTY3Njg4MjUzNS4xLjAuMTY3Njg4MjUzNS4wLjAuMA..&amp;gclid=CjwKCAiA0cyfBhBREiwAAtStHKsWOSP-KZ3sBeAnzC7EER3joKd33S172kimo1doEBZtW3SLEBL6JBoChO8QAvD_BwE</w:t>
        </w:r>
      </w:hyperlink>
      <w:r>
        <w:t xml:space="preserve"> </w:t>
      </w:r>
    </w:p>
    <w:p w14:paraId="77FC89D1" w14:textId="3B1AC2B6" w:rsidR="001545C3" w:rsidRDefault="001545C3" w:rsidP="00702C46">
      <w:r w:rsidRPr="00C52818">
        <w:rPr>
          <w:highlight w:val="yellow"/>
        </w:rPr>
        <w:t xml:space="preserve">Lave </w:t>
      </w:r>
      <w:r w:rsidR="00AC4DB4" w:rsidRPr="00C52818">
        <w:rPr>
          <w:highlight w:val="yellow"/>
        </w:rPr>
        <w:t xml:space="preserve">simpel visuel blokprogrammering i </w:t>
      </w:r>
      <w:r w:rsidR="000E276F" w:rsidRPr="00C52818">
        <w:rPr>
          <w:highlight w:val="yellow"/>
        </w:rPr>
        <w:t>processering</w:t>
      </w:r>
      <w:commentRangeEnd w:id="0"/>
      <w:r w:rsidR="00C52818">
        <w:rPr>
          <w:rStyle w:val="Kommentarhenvisning"/>
        </w:rPr>
        <w:commentReference w:id="0"/>
      </w:r>
    </w:p>
    <w:p w14:paraId="6008BA4A" w14:textId="5D45A611" w:rsidR="001545C3" w:rsidRDefault="001545C3" w:rsidP="00702C46"/>
    <w:p w14:paraId="1EC38397" w14:textId="77777777" w:rsidR="001545C3" w:rsidRDefault="001545C3" w:rsidP="00702C46"/>
    <w:p w14:paraId="757911BC" w14:textId="77777777" w:rsidR="00702C46" w:rsidRDefault="00702C46" w:rsidP="00702C46">
      <w:r>
        <w:t>Indledning</w:t>
      </w:r>
    </w:p>
    <w:p w14:paraId="40AA5F7E" w14:textId="77777777" w:rsidR="00702C46" w:rsidRDefault="00702C46" w:rsidP="00702C46">
      <w:r>
        <w:t>Problemstilling</w:t>
      </w:r>
    </w:p>
    <w:p w14:paraId="631E4AE6" w14:textId="77777777" w:rsidR="00702C46" w:rsidRDefault="00702C46" w:rsidP="00702C46">
      <w:r>
        <w:t>Metode</w:t>
      </w:r>
    </w:p>
    <w:p w14:paraId="1C2C4980" w14:textId="77777777" w:rsidR="00702C46" w:rsidRDefault="00702C46" w:rsidP="00702C46">
      <w:r>
        <w:t>Analyse</w:t>
      </w:r>
    </w:p>
    <w:p w14:paraId="6A0C7536" w14:textId="77777777" w:rsidR="00702C46" w:rsidRDefault="00702C46" w:rsidP="00702C46">
      <w:r>
        <w:t>Konklusion</w:t>
      </w:r>
    </w:p>
    <w:p w14:paraId="7AF97DEB" w14:textId="77777777" w:rsidR="00702C46" w:rsidRDefault="00702C46" w:rsidP="00702C46">
      <w:r>
        <w:t>Litteraturliste</w:t>
      </w:r>
    </w:p>
    <w:p w14:paraId="50609063" w14:textId="77777777" w:rsidR="00702C46" w:rsidRDefault="00702C46" w:rsidP="00702C46">
      <w:r>
        <w:t>Bilag</w:t>
      </w:r>
    </w:p>
    <w:p w14:paraId="2575FEAF" w14:textId="77777777" w:rsidR="00003A0C" w:rsidRPr="00003A0C" w:rsidRDefault="00003A0C" w:rsidP="009459CF"/>
    <w:sectPr w:rsidR="00003A0C" w:rsidRPr="00003A0C" w:rsidSect="00003A0C">
      <w:headerReference w:type="default" r:id="rId14"/>
      <w:footerReference w:type="default" r:id="rId15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 Erlang Christensen" w:date="2023-02-20T09:07:00Z" w:initials="AEC">
    <w:p w14:paraId="0C08B4C2" w14:textId="77777777" w:rsidR="00C52818" w:rsidRDefault="00C52818" w:rsidP="00F856A9">
      <w:pPr>
        <w:pStyle w:val="Kommentartekst"/>
        <w:ind w:firstLine="0"/>
        <w:jc w:val="left"/>
      </w:pPr>
      <w:r>
        <w:rPr>
          <w:rStyle w:val="Kommentarhenvisning"/>
        </w:rPr>
        <w:annotationRef/>
      </w:r>
      <w:r>
        <w:t>Måske samling af de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08B4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B6D5" w16cex:dateUtc="2023-02-20T0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08B4C2" w16cid:durableId="279DB6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5670" w14:textId="77777777" w:rsidR="006D2463" w:rsidRDefault="006D2463" w:rsidP="00003A0C">
      <w:pPr>
        <w:spacing w:after="0" w:line="240" w:lineRule="auto"/>
      </w:pPr>
      <w:r>
        <w:separator/>
      </w:r>
    </w:p>
  </w:endnote>
  <w:endnote w:type="continuationSeparator" w:id="0">
    <w:p w14:paraId="606021FF" w14:textId="77777777" w:rsidR="006D2463" w:rsidRDefault="006D2463" w:rsidP="0000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75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171AFA" w14:textId="77777777" w:rsidR="004777FB" w:rsidRDefault="004777FB" w:rsidP="004777FB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4FAE" w14:textId="77777777" w:rsidR="006D2463" w:rsidRDefault="006D2463" w:rsidP="00003A0C">
      <w:pPr>
        <w:spacing w:after="0" w:line="240" w:lineRule="auto"/>
      </w:pPr>
      <w:r>
        <w:separator/>
      </w:r>
    </w:p>
  </w:footnote>
  <w:footnote w:type="continuationSeparator" w:id="0">
    <w:p w14:paraId="1620015E" w14:textId="77777777" w:rsidR="006D2463" w:rsidRDefault="006D2463" w:rsidP="0000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3D54" w14:textId="77777777" w:rsidR="0074437C" w:rsidRDefault="0074437C">
    <w:pPr>
      <w:pStyle w:val="Sidehoved"/>
    </w:pPr>
  </w:p>
  <w:p w14:paraId="23258A72" w14:textId="77777777" w:rsidR="0074437C" w:rsidRDefault="0074437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0" w:type="auto"/>
      <w:tblLook w:val="04A0" w:firstRow="1" w:lastRow="0" w:firstColumn="1" w:lastColumn="0" w:noHBand="0" w:noVBand="1"/>
    </w:tblPr>
    <w:tblGrid>
      <w:gridCol w:w="3020"/>
      <w:gridCol w:w="3020"/>
      <w:gridCol w:w="3021"/>
    </w:tblGrid>
    <w:tr w:rsidR="004777FB" w14:paraId="2C98744E" w14:textId="77777777" w:rsidTr="00D10132">
      <w:tc>
        <w:tcPr>
          <w:tcW w:w="6040" w:type="dxa"/>
          <w:gridSpan w:val="2"/>
        </w:tcPr>
        <w:p w14:paraId="29BAD415" w14:textId="77777777" w:rsidR="004777FB" w:rsidRDefault="004777FB">
          <w:pPr>
            <w:pStyle w:val="Sidehoved"/>
            <w:ind w:firstLine="0"/>
          </w:pPr>
          <w:r>
            <w:t>Navn(e)</w:t>
          </w:r>
        </w:p>
      </w:tc>
      <w:tc>
        <w:tcPr>
          <w:tcW w:w="3021" w:type="dxa"/>
        </w:tcPr>
        <w:p w14:paraId="7F66FA2C" w14:textId="77777777" w:rsidR="004777FB" w:rsidRDefault="004777FB" w:rsidP="004777FB">
          <w:pPr>
            <w:pStyle w:val="Sidehoved"/>
            <w:ind w:firstLine="0"/>
          </w:pPr>
          <w:r>
            <w:t>1.x HTX-Aabenraa</w:t>
          </w:r>
        </w:p>
      </w:tc>
    </w:tr>
    <w:tr w:rsidR="004777FB" w14:paraId="3EEC42D9" w14:textId="77777777" w:rsidTr="004777FB">
      <w:tc>
        <w:tcPr>
          <w:tcW w:w="3020" w:type="dxa"/>
        </w:tcPr>
        <w:p w14:paraId="6FB293CC" w14:textId="77777777" w:rsidR="004777FB" w:rsidRDefault="004777FB">
          <w:pPr>
            <w:pStyle w:val="Sidehoved"/>
            <w:ind w:firstLine="0"/>
          </w:pPr>
          <w:r>
            <w:t>Opgavens titel</w:t>
          </w:r>
        </w:p>
      </w:tc>
      <w:tc>
        <w:tcPr>
          <w:tcW w:w="3020" w:type="dxa"/>
        </w:tcPr>
        <w:p w14:paraId="30DCF38B" w14:textId="77777777" w:rsidR="004777FB" w:rsidRDefault="004777FB">
          <w:pPr>
            <w:pStyle w:val="Sidehoved"/>
            <w:ind w:firstLine="0"/>
          </w:pPr>
          <w:r>
            <w:t>Lærens navn</w:t>
          </w:r>
        </w:p>
      </w:tc>
      <w:tc>
        <w:tcPr>
          <w:tcW w:w="3021" w:type="dxa"/>
        </w:tcPr>
        <w:p w14:paraId="2777EDD8" w14:textId="77777777" w:rsidR="004777FB" w:rsidRDefault="004777FB">
          <w:pPr>
            <w:pStyle w:val="Sidehoved"/>
            <w:ind w:firstLine="0"/>
          </w:pPr>
          <w:r>
            <w:t>Afleveringsdato</w:t>
          </w:r>
        </w:p>
      </w:tc>
    </w:tr>
  </w:tbl>
  <w:p w14:paraId="08CD4E56" w14:textId="77777777" w:rsidR="004777FB" w:rsidRDefault="004777FB">
    <w:pPr>
      <w:pStyle w:val="Sidehoved"/>
    </w:pPr>
  </w:p>
  <w:p w14:paraId="4742E201" w14:textId="77777777" w:rsidR="004777FB" w:rsidRDefault="004777F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D5004"/>
    <w:multiLevelType w:val="hybridMultilevel"/>
    <w:tmpl w:val="3336EE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4127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 Erlang Christensen">
    <w15:presenceInfo w15:providerId="AD" w15:userId="S::anto3501@elevcampus.dk::969a675a-c693-4890-8d42-63fcd800bf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6"/>
    <w:rsid w:val="00003A0C"/>
    <w:rsid w:val="00024CF6"/>
    <w:rsid w:val="000844DA"/>
    <w:rsid w:val="000E276F"/>
    <w:rsid w:val="001545C3"/>
    <w:rsid w:val="001A7A73"/>
    <w:rsid w:val="00233799"/>
    <w:rsid w:val="00360239"/>
    <w:rsid w:val="003B3BA9"/>
    <w:rsid w:val="003C092D"/>
    <w:rsid w:val="004016FE"/>
    <w:rsid w:val="00433331"/>
    <w:rsid w:val="00441518"/>
    <w:rsid w:val="004777FB"/>
    <w:rsid w:val="004F5FD6"/>
    <w:rsid w:val="00521492"/>
    <w:rsid w:val="005854B9"/>
    <w:rsid w:val="0067092F"/>
    <w:rsid w:val="006D2463"/>
    <w:rsid w:val="00702C46"/>
    <w:rsid w:val="0074437C"/>
    <w:rsid w:val="00784ABB"/>
    <w:rsid w:val="007C1C9D"/>
    <w:rsid w:val="007F34EB"/>
    <w:rsid w:val="0088086D"/>
    <w:rsid w:val="00883629"/>
    <w:rsid w:val="00900C42"/>
    <w:rsid w:val="009424D0"/>
    <w:rsid w:val="009459CF"/>
    <w:rsid w:val="00983D8A"/>
    <w:rsid w:val="009D5BCA"/>
    <w:rsid w:val="00A278F9"/>
    <w:rsid w:val="00A718C4"/>
    <w:rsid w:val="00A83F9C"/>
    <w:rsid w:val="00AC4DB4"/>
    <w:rsid w:val="00B0066D"/>
    <w:rsid w:val="00B931BB"/>
    <w:rsid w:val="00C06A0D"/>
    <w:rsid w:val="00C52818"/>
    <w:rsid w:val="00C74C29"/>
    <w:rsid w:val="00C879CB"/>
    <w:rsid w:val="00CB0ED8"/>
    <w:rsid w:val="00D55682"/>
    <w:rsid w:val="00DC2D73"/>
    <w:rsid w:val="00E92CE7"/>
    <w:rsid w:val="00EA1FFC"/>
    <w:rsid w:val="00EF2E11"/>
    <w:rsid w:val="00EF6454"/>
    <w:rsid w:val="00F457E6"/>
    <w:rsid w:val="00F5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6F4DE"/>
  <w15:chartTrackingRefBased/>
  <w15:docId w15:val="{C19EB3C7-86BF-4813-98A7-3F4AC3F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0C"/>
    <w:pPr>
      <w:spacing w:line="360" w:lineRule="auto"/>
      <w:ind w:firstLine="567"/>
      <w:jc w:val="both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0066D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66D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066D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59CF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A0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00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A0C"/>
    <w:rPr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003A0C"/>
    <w:pPr>
      <w:spacing w:line="259" w:lineRule="auto"/>
      <w:jc w:val="left"/>
      <w:outlineLvl w:val="9"/>
    </w:pPr>
    <w:rPr>
      <w:lang w:eastAsia="da-DK"/>
    </w:rPr>
  </w:style>
  <w:style w:type="table" w:styleId="Tabel-Gitter">
    <w:name w:val="Table Grid"/>
    <w:basedOn w:val="Tabel-Normal"/>
    <w:uiPriority w:val="39"/>
    <w:rsid w:val="00477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B0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006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59C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5281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5281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5281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5281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52818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784AB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8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academy.universal-robots.com/?_gl=1*mti1v8*_up*MQ..*_ga*MTI2MzMxODY5Ni4xNjc2ODgyNTM1*_ga_06S0D4527Z*MTY3Njg4MjUzNS4xLjAuMTY3Njg4MjUzNS4wLjAuMA..*_ga_36D6L7K5Q0*MTY3Njg4MjUzNS4xLjAuMTY3Njg4MjUzNS4wLjAuMA..&amp;gclid=CjwKCAiA0cyfBhBREiwAAtStHKsWOSP-KZ3sBeAnzC7EER3joKd33S172kimo1doEBZtW3SLEBL6JBoChO8QAvD_BwE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Documents\Custom%20Office%20templates\Formalia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1BBB-DFA7-44A0-92D8-BFC22005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Formalia</Template>
  <TotalTime>64</TotalTime>
  <Pages>4</Pages>
  <Words>162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 Erlang Christensen</cp:lastModifiedBy>
  <cp:revision>14</cp:revision>
  <dcterms:created xsi:type="dcterms:W3CDTF">2023-01-30T14:21:00Z</dcterms:created>
  <dcterms:modified xsi:type="dcterms:W3CDTF">2023-02-20T08:42:00Z</dcterms:modified>
</cp:coreProperties>
</file>